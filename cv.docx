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2512" w14:textId="77777777" w:rsidR="00497F54" w:rsidRDefault="00E32652">
      <w:pPr>
        <w:pStyle w:val="Yhteystiedot"/>
      </w:pPr>
      <w:r>
        <w:t>Neulamäentie 3</w:t>
      </w:r>
    </w:p>
    <w:p w14:paraId="7C484358" w14:textId="77777777" w:rsidR="00E32652" w:rsidRDefault="00E32652">
      <w:pPr>
        <w:pStyle w:val="Yhteystiedot"/>
      </w:pPr>
      <w:r>
        <w:t>70150 KUOPIO</w:t>
      </w:r>
    </w:p>
    <w:p w14:paraId="472DFD7D" w14:textId="77777777" w:rsidR="00497F54" w:rsidRDefault="00E32652">
      <w:pPr>
        <w:pStyle w:val="Yhteystiedot"/>
      </w:pPr>
      <w:r>
        <w:t>044 0284550</w:t>
      </w:r>
    </w:p>
    <w:p w14:paraId="6A655D45" w14:textId="77777777" w:rsidR="00497F54" w:rsidRDefault="00E32652">
      <w:pPr>
        <w:pStyle w:val="Shkposti"/>
      </w:pPr>
      <w:r>
        <w:t>joni.piippo@meili.fi</w:t>
      </w:r>
    </w:p>
    <w:p w14:paraId="77F9E87A" w14:textId="77777777" w:rsidR="00497F54" w:rsidRDefault="00E32652">
      <w:pPr>
        <w:pStyle w:val="Nimi"/>
      </w:pPr>
      <w:r>
        <w:t>Joni piippo</w:t>
      </w:r>
    </w:p>
    <w:tbl>
      <w:tblPr>
        <w:tblStyle w:val="Ansioluettelontaulukko"/>
        <w:tblW w:w="5000" w:type="pct"/>
        <w:tblLook w:val="04A0" w:firstRow="1" w:lastRow="0" w:firstColumn="1" w:lastColumn="0" w:noHBand="0" w:noVBand="1"/>
        <w:tblCaption w:val="Ansioluettelon asettelutaulukko"/>
      </w:tblPr>
      <w:tblGrid>
        <w:gridCol w:w="2212"/>
        <w:gridCol w:w="7534"/>
      </w:tblGrid>
      <w:tr w:rsidR="00497F54" w14:paraId="1F44817D" w14:textId="77777777" w:rsidTr="43ADA9F8">
        <w:tc>
          <w:tcPr>
            <w:tcW w:w="2212" w:type="dxa"/>
            <w:tcMar>
              <w:right w:w="475" w:type="dxa"/>
            </w:tcMar>
          </w:tcPr>
          <w:p w14:paraId="7A95924A" w14:textId="77777777" w:rsidR="00497F54" w:rsidRDefault="006B68F6">
            <w:pPr>
              <w:pStyle w:val="Otsikko1"/>
            </w:pPr>
            <w:r>
              <w:rPr>
                <w:lang w:bidi="fi-FI"/>
              </w:rPr>
              <w:t>Kuvaus</w:t>
            </w:r>
          </w:p>
        </w:tc>
        <w:tc>
          <w:tcPr>
            <w:tcW w:w="7534" w:type="dxa"/>
          </w:tcPr>
          <w:p w14:paraId="50A860E3" w14:textId="77777777" w:rsidR="00497F54" w:rsidRDefault="006B68F6">
            <w:pPr>
              <w:pStyle w:val="Ansioluettelonteksti"/>
            </w:pPr>
            <w:r>
              <w:rPr>
                <w:color w:val="2C363A"/>
                <w:shd w:val="clear" w:color="auto" w:fill="FFFFFF"/>
              </w:rPr>
              <w:t>Olen Joni Piippo 17-vuotias ensimmäisen vuoden Tieto- ja viestintätekniikan opiskelija, jolla on tavoitteet korkealla ohjelmisto kehityksen urapolulla. Kokemuksen vielä korvaa innokkuus ja intohimo työtä kohtaan.</w:t>
            </w:r>
          </w:p>
        </w:tc>
      </w:tr>
      <w:tr w:rsidR="00497F54" w14:paraId="1CC47396" w14:textId="77777777" w:rsidTr="43ADA9F8">
        <w:tc>
          <w:tcPr>
            <w:tcW w:w="2212" w:type="dxa"/>
            <w:tcMar>
              <w:right w:w="475" w:type="dxa"/>
            </w:tcMar>
          </w:tcPr>
          <w:p w14:paraId="72F4BD78" w14:textId="77777777" w:rsidR="00497F54" w:rsidRDefault="00E515C8">
            <w:pPr>
              <w:pStyle w:val="Otsikko1"/>
            </w:pPr>
            <w:r>
              <w:rPr>
                <w:lang w:bidi="fi-FI"/>
              </w:rPr>
              <w:t>Työkokemus</w:t>
            </w:r>
          </w:p>
        </w:tc>
        <w:tc>
          <w:tcPr>
            <w:tcW w:w="7534" w:type="dxa"/>
          </w:tcPr>
          <w:p w14:paraId="1BAFE64C" w14:textId="77777777" w:rsidR="00497F54" w:rsidRDefault="00E32652">
            <w:pPr>
              <w:pStyle w:val="Otsikko2"/>
            </w:pPr>
            <w:r>
              <w:t>AJ pIIPPO KY, IISALMI</w:t>
            </w:r>
          </w:p>
          <w:p w14:paraId="46848798" w14:textId="77777777" w:rsidR="00497F54" w:rsidRDefault="00E32652">
            <w:pPr>
              <w:pStyle w:val="Ansioluettelonteksti"/>
            </w:pPr>
            <w:r>
              <w:t>7.6.23-10.8.23</w:t>
            </w:r>
          </w:p>
          <w:p w14:paraId="13CCC5D9" w14:textId="77777777" w:rsidR="00497F54" w:rsidRDefault="00E32652">
            <w:pPr>
              <w:pStyle w:val="Ansioluettelonteksti"/>
            </w:pPr>
            <w:r w:rsidRPr="00E32652">
              <w:t>Koneenkuljettaja ja koneenkorjaustyö</w:t>
            </w:r>
          </w:p>
          <w:p w14:paraId="0DA4E346" w14:textId="77777777" w:rsidR="00E32652" w:rsidRDefault="00E32652">
            <w:pPr>
              <w:pStyle w:val="Ansioluettelonteksti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00E32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Iisalmen Kiinteistöapu Ky</w:t>
            </w:r>
          </w:p>
          <w:p w14:paraId="69CF8F09" w14:textId="22303EB4" w:rsidR="00E32652" w:rsidRPr="00E32652" w:rsidRDefault="00E32652">
            <w:pPr>
              <w:pStyle w:val="Ansioluettelonteksti"/>
            </w:pPr>
            <w:r w:rsidRPr="00E32652">
              <w:t>7.6.22-10.8.202</w:t>
            </w:r>
            <w:r w:rsidR="000022A1">
              <w:t>2</w:t>
            </w:r>
          </w:p>
          <w:p w14:paraId="2813FE84" w14:textId="77777777" w:rsidR="00497F54" w:rsidRDefault="00E32652">
            <w:pPr>
              <w:pStyle w:val="Ansioluettelonteksti"/>
            </w:pPr>
            <w:r w:rsidRPr="00E32652">
              <w:t>Kiinteistöhuollon ulkotyöt</w:t>
            </w:r>
          </w:p>
          <w:p w14:paraId="512550C9" w14:textId="77777777" w:rsidR="00E32652" w:rsidRPr="00E32652" w:rsidRDefault="00E32652">
            <w:pPr>
              <w:pStyle w:val="Ansioluettelonteksti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00E32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IISALMEN KAUPUNKI </w:t>
            </w:r>
          </w:p>
          <w:p w14:paraId="2342AD68" w14:textId="08441D7C" w:rsidR="00E32652" w:rsidRDefault="00183851">
            <w:pPr>
              <w:pStyle w:val="Ansioluettelonteksti"/>
            </w:pPr>
            <w:r>
              <w:t>24</w:t>
            </w:r>
            <w:r w:rsidR="00E32652">
              <w:t>.6.2</w:t>
            </w:r>
            <w:r>
              <w:t>0</w:t>
            </w:r>
            <w:r w:rsidR="00E32652">
              <w:t>-</w:t>
            </w:r>
            <w:r>
              <w:t>2</w:t>
            </w:r>
            <w:r w:rsidR="00E32652">
              <w:t>.</w:t>
            </w:r>
            <w:r>
              <w:t>7</w:t>
            </w:r>
            <w:r w:rsidR="00E32652">
              <w:t>.2</w:t>
            </w:r>
            <w:r>
              <w:t>0</w:t>
            </w:r>
          </w:p>
          <w:p w14:paraId="04DAE50C" w14:textId="77777777" w:rsidR="00E32652" w:rsidRDefault="00E32652">
            <w:pPr>
              <w:pStyle w:val="Ansioluettelonteksti"/>
            </w:pPr>
            <w:r w:rsidRPr="00E32652">
              <w:t>valokuvaus, videointi, käsityö</w:t>
            </w:r>
            <w:r>
              <w:t xml:space="preserve"> ja markkinointi</w:t>
            </w:r>
            <w:r w:rsidRPr="00E32652">
              <w:t>.</w:t>
            </w:r>
          </w:p>
        </w:tc>
      </w:tr>
      <w:tr w:rsidR="00497F54" w14:paraId="7D676CCF" w14:textId="77777777" w:rsidTr="43ADA9F8">
        <w:tc>
          <w:tcPr>
            <w:tcW w:w="2212" w:type="dxa"/>
            <w:tcMar>
              <w:right w:w="475" w:type="dxa"/>
            </w:tcMar>
          </w:tcPr>
          <w:p w14:paraId="119F7818" w14:textId="77777777" w:rsidR="00497F54" w:rsidRDefault="00E515C8">
            <w:pPr>
              <w:pStyle w:val="Otsikko1"/>
            </w:pPr>
            <w:r>
              <w:rPr>
                <w:lang w:bidi="fi-FI"/>
              </w:rPr>
              <w:t>Koulutus</w:t>
            </w:r>
          </w:p>
        </w:tc>
        <w:tc>
          <w:tcPr>
            <w:tcW w:w="7534" w:type="dxa"/>
          </w:tcPr>
          <w:p w14:paraId="0B23A70F" w14:textId="77777777" w:rsidR="00497F54" w:rsidRDefault="00E32652">
            <w:pPr>
              <w:pStyle w:val="Otsikko2"/>
            </w:pPr>
            <w:r>
              <w:t>Savon ammattiopisto, tieto- ja viestint</w:t>
            </w:r>
            <w:r w:rsidR="006B68F6">
              <w:t>ä</w:t>
            </w:r>
            <w:r>
              <w:t>tekn</w:t>
            </w:r>
            <w:r w:rsidR="006B68F6">
              <w:t>iikka</w:t>
            </w:r>
            <w:r>
              <w:t>, ohjelmisto kehittäjä</w:t>
            </w:r>
          </w:p>
          <w:p w14:paraId="342FD91E" w14:textId="4A8F43EB" w:rsidR="006B68F6" w:rsidRDefault="5C175C41" w:rsidP="00E32652">
            <w:pPr>
              <w:pStyle w:val="Ansioluettelonteksti"/>
            </w:pPr>
            <w:r>
              <w:t>2023–2026</w:t>
            </w:r>
          </w:p>
          <w:p w14:paraId="3AECC036" w14:textId="77777777" w:rsidR="006B68F6" w:rsidRPr="00E32652" w:rsidRDefault="006B68F6" w:rsidP="00E32652">
            <w:pPr>
              <w:pStyle w:val="Ansioluettelonteksti"/>
            </w:pPr>
            <w:r>
              <w:t xml:space="preserve">C# perusteet, tietoverkko ja tietoturva, </w:t>
            </w:r>
            <w:r w:rsidR="00B01B9F">
              <w:t>käyttöjärjestelmät (</w:t>
            </w:r>
            <w:r>
              <w:t xml:space="preserve">Windows, Linux, </w:t>
            </w:r>
            <w:r w:rsidR="00B01B9F">
              <w:t>hyper-V</w:t>
            </w:r>
            <w:r>
              <w:t>)</w:t>
            </w:r>
          </w:p>
          <w:p w14:paraId="728592E7" w14:textId="71694FA7" w:rsidR="00497F54" w:rsidRPr="006B68F6" w:rsidRDefault="2E5E5622" w:rsidP="43ADA9F8">
            <w:pPr>
              <w:pStyle w:val="Ansioluettelonteksti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43ADA9F8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Iisalmen</w:t>
            </w:r>
            <w:r w:rsidR="006B68F6" w:rsidRPr="43ADA9F8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 lyseo</w:t>
            </w:r>
          </w:p>
          <w:p w14:paraId="286547FA" w14:textId="0E6E31C4" w:rsidR="006B68F6" w:rsidRDefault="21C4E82C">
            <w:pPr>
              <w:pStyle w:val="Ansioluettelonteksti"/>
            </w:pPr>
            <w:r>
              <w:t>2022–2023</w:t>
            </w:r>
          </w:p>
        </w:tc>
      </w:tr>
      <w:tr w:rsidR="00497F54" w14:paraId="0A8DC1AE" w14:textId="77777777" w:rsidTr="43ADA9F8">
        <w:tc>
          <w:tcPr>
            <w:tcW w:w="2212" w:type="dxa"/>
            <w:tcMar>
              <w:right w:w="475" w:type="dxa"/>
            </w:tcMar>
          </w:tcPr>
          <w:p w14:paraId="7B2058D8" w14:textId="77777777" w:rsidR="00497F54" w:rsidRDefault="00E32652">
            <w:pPr>
              <w:pStyle w:val="Otsikko1"/>
            </w:pPr>
            <w:r>
              <w:t>kielet</w:t>
            </w:r>
          </w:p>
        </w:tc>
        <w:tc>
          <w:tcPr>
            <w:tcW w:w="7534" w:type="dxa"/>
          </w:tcPr>
          <w:p w14:paraId="79CD4186" w14:textId="77777777" w:rsidR="00497F54" w:rsidRDefault="00E32652">
            <w:pPr>
              <w:pStyle w:val="Ansioluettelonteksti"/>
            </w:pPr>
            <w:r>
              <w:t>suomi: (</w:t>
            </w:r>
            <w:r w:rsidR="006B68F6">
              <w:t>äidinkieli)</w:t>
            </w:r>
          </w:p>
          <w:p w14:paraId="1D5AA4BD" w14:textId="77777777" w:rsidR="00E32652" w:rsidRDefault="00E32652">
            <w:pPr>
              <w:pStyle w:val="Ansioluettelonteksti"/>
            </w:pPr>
            <w:r>
              <w:t>englanti(kiitettävä)</w:t>
            </w:r>
          </w:p>
          <w:p w14:paraId="0F0728BD" w14:textId="77777777" w:rsidR="00E32652" w:rsidRDefault="00E32652">
            <w:pPr>
              <w:pStyle w:val="Ansioluettelonteksti"/>
            </w:pPr>
            <w:r>
              <w:t>ruotsi(</w:t>
            </w:r>
            <w:r w:rsidR="006B68F6">
              <w:t>keskiverto)</w:t>
            </w:r>
          </w:p>
        </w:tc>
      </w:tr>
      <w:tr w:rsidR="00497F54" w14:paraId="3531420E" w14:textId="77777777" w:rsidTr="43ADA9F8">
        <w:tc>
          <w:tcPr>
            <w:tcW w:w="2212" w:type="dxa"/>
            <w:tcMar>
              <w:right w:w="475" w:type="dxa"/>
            </w:tcMar>
          </w:tcPr>
          <w:p w14:paraId="20757904" w14:textId="77777777" w:rsidR="00497F54" w:rsidRDefault="00E32652">
            <w:pPr>
              <w:pStyle w:val="Otsikko1"/>
            </w:pPr>
            <w:r>
              <w:rPr>
                <w:lang w:bidi="fi-FI"/>
              </w:rPr>
              <w:t>kortit</w:t>
            </w:r>
          </w:p>
        </w:tc>
        <w:tc>
          <w:tcPr>
            <w:tcW w:w="7534" w:type="dxa"/>
          </w:tcPr>
          <w:p w14:paraId="71A8F8B9" w14:textId="0118CA62" w:rsidR="00B01B9F" w:rsidRDefault="00B01B9F">
            <w:pPr>
              <w:pStyle w:val="Ansioluettelonteksti"/>
            </w:pPr>
            <w:r>
              <w:t>SPR Hätäensiapukurssi 8 t®</w:t>
            </w:r>
          </w:p>
          <w:p w14:paraId="6555821D" w14:textId="4007DE05" w:rsidR="00B01B9F" w:rsidRDefault="00B01B9F">
            <w:pPr>
              <w:pStyle w:val="Ansioluettelonteksti"/>
            </w:pPr>
            <w:r>
              <w:t>24.01.2024-24.01.2027</w:t>
            </w:r>
          </w:p>
          <w:p w14:paraId="53B28E7D" w14:textId="77777777" w:rsidR="006B68F6" w:rsidRDefault="006B68F6">
            <w:pPr>
              <w:pStyle w:val="Ansioluettelonteksti"/>
            </w:pPr>
            <w:r>
              <w:t>työturvallisuuskortti</w:t>
            </w:r>
          </w:p>
          <w:p w14:paraId="04DC21D8" w14:textId="2FF7835F" w:rsidR="00B01B9F" w:rsidRDefault="00B01B9F">
            <w:pPr>
              <w:pStyle w:val="Ansioluettelonteksti"/>
            </w:pPr>
            <w:r>
              <w:t>10/</w:t>
            </w:r>
            <w:r w:rsidR="35876A98">
              <w:t>2023–10</w:t>
            </w:r>
            <w:r>
              <w:t>/2028</w:t>
            </w:r>
          </w:p>
          <w:p w14:paraId="2582B72F" w14:textId="77777777" w:rsidR="006B68F6" w:rsidRDefault="006B68F6">
            <w:pPr>
              <w:pStyle w:val="Ansioluettelonteksti"/>
            </w:pPr>
            <w:r>
              <w:t>b</w:t>
            </w:r>
            <w:r w:rsidR="00B01B9F">
              <w:t>-</w:t>
            </w:r>
            <w:r>
              <w:t>kortti</w:t>
            </w:r>
          </w:p>
        </w:tc>
      </w:tr>
      <w:tr w:rsidR="00497F54" w14:paraId="7B503B8F" w14:textId="77777777" w:rsidTr="43ADA9F8">
        <w:tc>
          <w:tcPr>
            <w:tcW w:w="2212" w:type="dxa"/>
            <w:tcMar>
              <w:right w:w="475" w:type="dxa"/>
            </w:tcMar>
          </w:tcPr>
          <w:p w14:paraId="6237904F" w14:textId="77777777" w:rsidR="00497F54" w:rsidRDefault="00E515C8">
            <w:pPr>
              <w:pStyle w:val="Otsikko1"/>
            </w:pPr>
            <w:r>
              <w:rPr>
                <w:lang w:bidi="fi-FI"/>
              </w:rPr>
              <w:t>Suosittelijat</w:t>
            </w:r>
          </w:p>
        </w:tc>
        <w:tc>
          <w:tcPr>
            <w:tcW w:w="7534" w:type="dxa"/>
          </w:tcPr>
          <w:p w14:paraId="238312AF" w14:textId="27C2DED8" w:rsidR="00497F54" w:rsidRDefault="44FC93E3" w:rsidP="43ADA9F8">
            <w:pPr>
              <w:pStyle w:val="Otsikk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t>MINNA PUNKKI, Lehtori, Savon ammattiopisto</w:t>
            </w:r>
          </w:p>
          <w:p w14:paraId="7977F658" w14:textId="385F02A4" w:rsidR="44FC93E3" w:rsidRDefault="00417301" w:rsidP="43ADA9F8">
            <w:pPr>
              <w:pStyle w:val="Ansioluettelonteksti"/>
            </w:pPr>
            <w:hyperlink r:id="rId7">
              <w:r w:rsidR="44FC93E3" w:rsidRPr="43ADA9F8">
                <w:rPr>
                  <w:rStyle w:val="Hyperlinkki"/>
                </w:rPr>
                <w:t>minna.punkki@sakky.fi</w:t>
              </w:r>
            </w:hyperlink>
          </w:p>
          <w:p w14:paraId="03682053" w14:textId="5A1D57F2" w:rsidR="4B4B7A53" w:rsidRDefault="4B4B7A53" w:rsidP="43ADA9F8">
            <w:pPr>
              <w:pStyle w:val="Ansioluettelonteksti"/>
            </w:pPr>
            <w:r>
              <w:t>044 785 3260</w:t>
            </w:r>
          </w:p>
          <w:p w14:paraId="25266606" w14:textId="6E347D9B" w:rsidR="36B6FBD0" w:rsidRDefault="00417301" w:rsidP="43ADA9F8">
            <w:pPr>
              <w:pStyle w:val="Ansioluettelonteksti"/>
            </w:pPr>
            <w:hyperlink r:id="rId8">
              <w:r w:rsidR="36B6FBD0" w:rsidRPr="43ADA9F8">
                <w:rPr>
                  <w:rStyle w:val="Hyperlinkki"/>
                </w:rPr>
                <w:t>https://fi.linkedin.com/in/minna-punkki</w:t>
              </w:r>
            </w:hyperlink>
            <w:r w:rsidR="36B6FBD0">
              <w:t xml:space="preserve"> </w:t>
            </w:r>
          </w:p>
          <w:p w14:paraId="1E7EE294" w14:textId="596C0793" w:rsidR="43ADA9F8" w:rsidRDefault="43ADA9F8" w:rsidP="43ADA9F8">
            <w:pPr>
              <w:pStyle w:val="Ansioluettelonteksti"/>
            </w:pPr>
          </w:p>
          <w:p w14:paraId="56AC9EF5" w14:textId="2A8AEE2C" w:rsidR="00497F54" w:rsidRDefault="00497F54">
            <w:pPr>
              <w:pStyle w:val="Ansioluettelonteksti"/>
            </w:pPr>
          </w:p>
        </w:tc>
      </w:tr>
    </w:tbl>
    <w:p w14:paraId="672A6659" w14:textId="77777777" w:rsidR="00497F54" w:rsidRDefault="00497F54"/>
    <w:sectPr w:rsidR="00497F54" w:rsidSect="00E515C8">
      <w:footerReference w:type="default" r:id="rId9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260E" w14:textId="77777777" w:rsidR="000C340C" w:rsidRDefault="000C340C">
      <w:pPr>
        <w:spacing w:after="0" w:line="240" w:lineRule="auto"/>
      </w:pPr>
      <w:r>
        <w:separator/>
      </w:r>
    </w:p>
  </w:endnote>
  <w:endnote w:type="continuationSeparator" w:id="0">
    <w:p w14:paraId="6D7C9014" w14:textId="77777777" w:rsidR="000C340C" w:rsidRDefault="000C340C">
      <w:pPr>
        <w:spacing w:after="0" w:line="240" w:lineRule="auto"/>
      </w:pPr>
      <w:r>
        <w:continuationSeparator/>
      </w:r>
    </w:p>
  </w:endnote>
  <w:endnote w:type="continuationNotice" w:id="1">
    <w:p w14:paraId="11AE86BA" w14:textId="77777777" w:rsidR="0034030C" w:rsidRDefault="00340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8116" w14:textId="77777777" w:rsidR="00497F54" w:rsidRDefault="00E515C8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</w:instrText>
    </w:r>
    <w:r>
      <w:rPr>
        <w:lang w:bidi="fi-FI"/>
      </w:rPr>
      <w:fldChar w:fldCharType="separate"/>
    </w:r>
    <w:r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7D93" w14:textId="77777777" w:rsidR="000C340C" w:rsidRDefault="000C340C">
      <w:pPr>
        <w:spacing w:after="0" w:line="240" w:lineRule="auto"/>
      </w:pPr>
      <w:r>
        <w:separator/>
      </w:r>
    </w:p>
  </w:footnote>
  <w:footnote w:type="continuationSeparator" w:id="0">
    <w:p w14:paraId="42453831" w14:textId="77777777" w:rsidR="000C340C" w:rsidRDefault="000C340C">
      <w:pPr>
        <w:spacing w:after="0" w:line="240" w:lineRule="auto"/>
      </w:pPr>
      <w:r>
        <w:continuationSeparator/>
      </w:r>
    </w:p>
  </w:footnote>
  <w:footnote w:type="continuationNotice" w:id="1">
    <w:p w14:paraId="060E6143" w14:textId="77777777" w:rsidR="0034030C" w:rsidRDefault="003403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52"/>
    <w:rsid w:val="000022A1"/>
    <w:rsid w:val="000C340C"/>
    <w:rsid w:val="0013476A"/>
    <w:rsid w:val="00183851"/>
    <w:rsid w:val="001A4089"/>
    <w:rsid w:val="0034030C"/>
    <w:rsid w:val="00417301"/>
    <w:rsid w:val="00497F54"/>
    <w:rsid w:val="00670AD2"/>
    <w:rsid w:val="006B68F6"/>
    <w:rsid w:val="0080611E"/>
    <w:rsid w:val="00B01B9F"/>
    <w:rsid w:val="00C277F6"/>
    <w:rsid w:val="00D6412C"/>
    <w:rsid w:val="00DE7912"/>
    <w:rsid w:val="00E32652"/>
    <w:rsid w:val="00E515C8"/>
    <w:rsid w:val="00E8351B"/>
    <w:rsid w:val="00EC6F3F"/>
    <w:rsid w:val="144F31AA"/>
    <w:rsid w:val="1ABE732E"/>
    <w:rsid w:val="1C5A438F"/>
    <w:rsid w:val="21C4E82C"/>
    <w:rsid w:val="2E5E5622"/>
    <w:rsid w:val="2EE6D250"/>
    <w:rsid w:val="3082A2B1"/>
    <w:rsid w:val="35876A98"/>
    <w:rsid w:val="36B6FBD0"/>
    <w:rsid w:val="43ADA9F8"/>
    <w:rsid w:val="44FC93E3"/>
    <w:rsid w:val="4B4B7A53"/>
    <w:rsid w:val="4FEDB47A"/>
    <w:rsid w:val="58532705"/>
    <w:rsid w:val="5C175C41"/>
    <w:rsid w:val="6B3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03F"/>
  <w15:chartTrackingRefBased/>
  <w15:docId w15:val="{37BEE7B2-264A-48A1-99E2-EC66595D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Otsikko2">
    <w:name w:val="heading 2"/>
    <w:basedOn w:val="Normaali"/>
    <w:next w:val="Ansioluettelonteksti"/>
    <w:link w:val="Otsikk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irjannimike">
    <w:name w:val="Book Title"/>
    <w:basedOn w:val="Kappaleenoletusfontti"/>
    <w:uiPriority w:val="33"/>
    <w:semiHidden/>
    <w:unhideWhenUsed/>
    <w:qFormat/>
    <w:rPr>
      <w:b/>
      <w:bCs/>
      <w:i/>
      <w:iCs/>
      <w:spacing w:val="0"/>
    </w:rPr>
  </w:style>
  <w:style w:type="character" w:styleId="Erottuvaviittaus">
    <w:name w:val="Intense Reference"/>
    <w:basedOn w:val="Kappaleenoletusfontti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latunniste">
    <w:name w:val="footer"/>
    <w:basedOn w:val="Normaali"/>
    <w:link w:val="Alatunniste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latunnisteChar">
    <w:name w:val="Alatunniste Char"/>
    <w:basedOn w:val="Kappaleenoletusfontti"/>
    <w:link w:val="Alatunniste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nsioluettelonteksti">
    <w:name w:val="Ansioluettelon teksti"/>
    <w:basedOn w:val="Normaali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Ansioluettelontaulukko">
    <w:name w:val="Ansioluettelon taulukko"/>
    <w:basedOn w:val="Normaalitaulukko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Yhteystiedot">
    <w:name w:val="Yhteystiedot"/>
    <w:basedOn w:val="Normaali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imi">
    <w:name w:val="Nimi"/>
    <w:basedOn w:val="Normaali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Shkposti">
    <w:name w:val="Sähköposti"/>
    <w:basedOn w:val="Normaali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Yltunniste">
    <w:name w:val="header"/>
    <w:basedOn w:val="Normaali"/>
    <w:link w:val="YltunnisteChar"/>
    <w:uiPriority w:val="99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</w:style>
  <w:style w:type="character" w:styleId="Paikkamerkkiteksti">
    <w:name w:val="Placeholder Text"/>
    <w:basedOn w:val="Kappaleenoletusfontti"/>
    <w:uiPriority w:val="99"/>
    <w:semiHidden/>
    <w:rsid w:val="00D6412C"/>
    <w:rPr>
      <w:color w:val="808080"/>
    </w:rPr>
  </w:style>
  <w:style w:type="character" w:styleId="Hyperlinkki">
    <w:name w:val="Hyperlink"/>
    <w:basedOn w:val="Kappaleenoletusfontti"/>
    <w:uiPriority w:val="99"/>
    <w:unhideWhenUsed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.linkedin.com/in/minna-punkk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nna.punkki@sakky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iadmin\AppData\Roaming\Microsoft\Templates\Perusansioluettelo%20(ajaton%20rakenne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Perusansioluettelo (ajaton rakenne).dotx</Template>
  <TotalTime>1</TotalTime>
  <Pages>2</Pages>
  <Words>126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Admin</dc:creator>
  <cp:keywords/>
  <dc:description/>
  <cp:lastModifiedBy>JONI PIIPPO</cp:lastModifiedBy>
  <cp:revision>2</cp:revision>
  <dcterms:created xsi:type="dcterms:W3CDTF">2024-04-26T10:17:00Z</dcterms:created>
  <dcterms:modified xsi:type="dcterms:W3CDTF">2024-04-26T10:17:00Z</dcterms:modified>
</cp:coreProperties>
</file>